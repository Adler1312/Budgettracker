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801DF1" w14:paraId="0937A1CC" w14:textId="77777777" w:rsidTr="00801DF1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2747D15D" w14:textId="77777777" w:rsidR="00801DF1" w:rsidRPr="00801DF1" w:rsidRDefault="00801DF1" w:rsidP="00801DF1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 w:rsidR="009F66DC"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801DF1" w14:paraId="555012E5" w14:textId="77777777" w:rsidTr="00801DF1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646CDC0" w14:textId="77777777" w:rsidR="00801DF1" w:rsidRPr="00801DF1" w:rsidRDefault="00801DF1" w:rsidP="00801DF1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9F66DC" w:rsidRPr="009F66DC" w14:paraId="0F4012CF" w14:textId="77777777" w:rsidTr="009F66DC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7BF1B45A" w14:textId="77777777" w:rsidR="009F66DC" w:rsidRPr="009F66DC" w:rsidRDefault="009F66DC" w:rsidP="009F66DC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02A0E6BF" w14:textId="77777777" w:rsidR="009F66DC" w:rsidRPr="009F66DC" w:rsidRDefault="009F66DC" w:rsidP="009F66DC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71C0DF36" w14:textId="77777777" w:rsidR="009F66DC" w:rsidRPr="009F66DC" w:rsidRDefault="009F66DC" w:rsidP="009F66DC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9F66DC" w:rsidRPr="009F66DC" w14:paraId="044B2C1E" w14:textId="77777777" w:rsidTr="00EA2840">
        <w:trPr>
          <w:trHeight w:val="51"/>
        </w:trPr>
        <w:tc>
          <w:tcPr>
            <w:tcW w:w="3018" w:type="dxa"/>
          </w:tcPr>
          <w:p w14:paraId="281E40E1" w14:textId="141A655D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Schmidt</w:t>
            </w:r>
          </w:p>
        </w:tc>
        <w:tc>
          <w:tcPr>
            <w:tcW w:w="3018" w:type="dxa"/>
          </w:tcPr>
          <w:p w14:paraId="2BABBBA0" w14:textId="4A250EE9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Leandro</w:t>
            </w:r>
          </w:p>
        </w:tc>
        <w:tc>
          <w:tcPr>
            <w:tcW w:w="3019" w:type="dxa"/>
          </w:tcPr>
          <w:p w14:paraId="7649B254" w14:textId="5EAFCD9D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Im</w:t>
            </w:r>
            <w:r w:rsidR="00666141">
              <w:rPr>
                <w:szCs w:val="22"/>
                <w:lang w:val="de-CH"/>
              </w:rPr>
              <w:t>2</w:t>
            </w:r>
            <w:r>
              <w:rPr>
                <w:szCs w:val="22"/>
                <w:lang w:val="de-CH"/>
              </w:rPr>
              <w:t>1d</w:t>
            </w:r>
          </w:p>
        </w:tc>
      </w:tr>
      <w:tr w:rsidR="009F66DC" w:rsidRPr="009F66DC" w14:paraId="7D06D270" w14:textId="77777777" w:rsidTr="00EA2840">
        <w:trPr>
          <w:trHeight w:val="51"/>
        </w:trPr>
        <w:tc>
          <w:tcPr>
            <w:tcW w:w="3018" w:type="dxa"/>
          </w:tcPr>
          <w:p w14:paraId="52E82814" w14:textId="6C6A1B4F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Neuweiler</w:t>
            </w:r>
          </w:p>
        </w:tc>
        <w:tc>
          <w:tcPr>
            <w:tcW w:w="3018" w:type="dxa"/>
          </w:tcPr>
          <w:p w14:paraId="2F567569" w14:textId="286D0ABB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Antonio</w:t>
            </w:r>
          </w:p>
        </w:tc>
        <w:tc>
          <w:tcPr>
            <w:tcW w:w="3019" w:type="dxa"/>
          </w:tcPr>
          <w:p w14:paraId="22E3176F" w14:textId="072F7CAB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Im21d</w:t>
            </w:r>
          </w:p>
        </w:tc>
      </w:tr>
      <w:tr w:rsidR="009F66DC" w:rsidRPr="009F66DC" w14:paraId="2A6D47A2" w14:textId="77777777" w:rsidTr="00EA2840">
        <w:trPr>
          <w:trHeight w:val="51"/>
        </w:trPr>
        <w:tc>
          <w:tcPr>
            <w:tcW w:w="3018" w:type="dxa"/>
          </w:tcPr>
          <w:p w14:paraId="09C42015" w14:textId="750E0E24" w:rsidR="009F66DC" w:rsidRPr="009F66DC" w:rsidRDefault="00EA7CFA" w:rsidP="009F66DC">
            <w:pPr>
              <w:rPr>
                <w:szCs w:val="22"/>
                <w:lang w:val="de-CH"/>
              </w:rPr>
            </w:pPr>
            <w:proofErr w:type="spellStart"/>
            <w:r>
              <w:rPr>
                <w:szCs w:val="22"/>
                <w:lang w:val="de-CH"/>
              </w:rPr>
              <w:t>Muharemi</w:t>
            </w:r>
            <w:proofErr w:type="spellEnd"/>
          </w:p>
        </w:tc>
        <w:tc>
          <w:tcPr>
            <w:tcW w:w="3018" w:type="dxa"/>
          </w:tcPr>
          <w:p w14:paraId="440F6FD0" w14:textId="5D497F8E" w:rsidR="009F66DC" w:rsidRPr="009F66DC" w:rsidRDefault="00EA7CFA" w:rsidP="009F66DC">
            <w:pPr>
              <w:rPr>
                <w:szCs w:val="22"/>
                <w:lang w:val="de-CH"/>
              </w:rPr>
            </w:pPr>
            <w:proofErr w:type="spellStart"/>
            <w:r>
              <w:rPr>
                <w:szCs w:val="22"/>
                <w:lang w:val="de-CH"/>
              </w:rPr>
              <w:t>Altrim</w:t>
            </w:r>
            <w:proofErr w:type="spellEnd"/>
          </w:p>
        </w:tc>
        <w:tc>
          <w:tcPr>
            <w:tcW w:w="3019" w:type="dxa"/>
          </w:tcPr>
          <w:p w14:paraId="1F416285" w14:textId="5D123223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Im21b</w:t>
            </w:r>
          </w:p>
        </w:tc>
      </w:tr>
      <w:tr w:rsidR="009F66DC" w:rsidRPr="009F66DC" w14:paraId="34B5B8E1" w14:textId="77777777" w:rsidTr="00EA2840">
        <w:trPr>
          <w:trHeight w:val="51"/>
        </w:trPr>
        <w:tc>
          <w:tcPr>
            <w:tcW w:w="3018" w:type="dxa"/>
          </w:tcPr>
          <w:p w14:paraId="3D61D7FC" w14:textId="06759BBD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Kanalga</w:t>
            </w:r>
          </w:p>
        </w:tc>
        <w:tc>
          <w:tcPr>
            <w:tcW w:w="3018" w:type="dxa"/>
          </w:tcPr>
          <w:p w14:paraId="6DA7B8FC" w14:textId="71DD44A2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Gabriel</w:t>
            </w:r>
          </w:p>
        </w:tc>
        <w:tc>
          <w:tcPr>
            <w:tcW w:w="3019" w:type="dxa"/>
          </w:tcPr>
          <w:p w14:paraId="56707E9A" w14:textId="5B4CBD7E" w:rsidR="009F66DC" w:rsidRPr="009F66DC" w:rsidRDefault="00EA7CFA" w:rsidP="009F66DC">
            <w:pPr>
              <w:rPr>
                <w:szCs w:val="22"/>
                <w:lang w:val="de-CH"/>
              </w:rPr>
            </w:pPr>
            <w:r>
              <w:rPr>
                <w:szCs w:val="22"/>
                <w:lang w:val="de-CH"/>
              </w:rPr>
              <w:t>Im21b</w:t>
            </w:r>
          </w:p>
        </w:tc>
      </w:tr>
      <w:tr w:rsidR="00801DF1" w14:paraId="38E53B42" w14:textId="77777777" w:rsidTr="004D369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A826EE6" w14:textId="77777777" w:rsidR="00801DF1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801DF1" w:rsidRPr="00CA0387" w14:paraId="3894F161" w14:textId="77777777" w:rsidTr="00801DF1">
        <w:tc>
          <w:tcPr>
            <w:tcW w:w="9055" w:type="dxa"/>
            <w:gridSpan w:val="3"/>
          </w:tcPr>
          <w:p w14:paraId="3C5B29E3" w14:textId="00114B69" w:rsidR="00801DF1" w:rsidRDefault="00CA0387" w:rsidP="00801DF1">
            <w:pPr>
              <w:rPr>
                <w:lang w:val="de-CH"/>
              </w:rPr>
            </w:pPr>
            <w:r>
              <w:rPr>
                <w:lang w:val="de-CH"/>
              </w:rPr>
              <w:t>Budget- und Ausgaben-Tracker-App</w:t>
            </w:r>
          </w:p>
          <w:p w14:paraId="1062C7BA" w14:textId="77777777" w:rsidR="00617D8B" w:rsidRDefault="00617D8B" w:rsidP="00801DF1">
            <w:pPr>
              <w:rPr>
                <w:lang w:val="de-CH"/>
              </w:rPr>
            </w:pPr>
          </w:p>
        </w:tc>
      </w:tr>
      <w:tr w:rsidR="00617D8B" w14:paraId="34907816" w14:textId="77777777" w:rsidTr="004D369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4FCE2AA" w14:textId="77777777" w:rsidR="00617D8B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617D8B" w14:paraId="4CCD77B2" w14:textId="77777777" w:rsidTr="004D3694">
        <w:tc>
          <w:tcPr>
            <w:tcW w:w="9055" w:type="dxa"/>
            <w:gridSpan w:val="3"/>
          </w:tcPr>
          <w:p w14:paraId="71C973BF" w14:textId="77777777" w:rsidR="00617D8B" w:rsidRDefault="00617D8B" w:rsidP="004D3694">
            <w:pPr>
              <w:rPr>
                <w:lang w:val="de-CH"/>
              </w:rPr>
            </w:pPr>
          </w:p>
          <w:p w14:paraId="6B3D1629" w14:textId="77777777" w:rsidR="00CA0387" w:rsidRDefault="001726E3" w:rsidP="004D3694">
            <w:pPr>
              <w:rPr>
                <w:lang w:val="de-CH"/>
              </w:rPr>
            </w:pPr>
            <w:r>
              <w:rPr>
                <w:lang w:val="de-CH"/>
              </w:rPr>
              <w:t>M335</w:t>
            </w:r>
          </w:p>
          <w:p w14:paraId="255BC626" w14:textId="3D7D29AA" w:rsidR="001726E3" w:rsidRDefault="001726E3" w:rsidP="004D3694">
            <w:pPr>
              <w:rPr>
                <w:lang w:val="de-CH"/>
              </w:rPr>
            </w:pPr>
          </w:p>
        </w:tc>
      </w:tr>
      <w:tr w:rsidR="00617D8B" w14:paraId="1DEC1F45" w14:textId="77777777" w:rsidTr="004D369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175C3FB" w14:textId="77777777" w:rsidR="00617D8B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801DF1" w:rsidRPr="001726E3" w14:paraId="6C8FF385" w14:textId="77777777" w:rsidTr="00801DF1">
        <w:tc>
          <w:tcPr>
            <w:tcW w:w="9055" w:type="dxa"/>
            <w:gridSpan w:val="3"/>
          </w:tcPr>
          <w:p w14:paraId="41B5E75B" w14:textId="77777777" w:rsidR="00617D8B" w:rsidRDefault="00617D8B" w:rsidP="00801DF1">
            <w:pPr>
              <w:rPr>
                <w:lang w:val="de-CH"/>
              </w:rPr>
            </w:pPr>
          </w:p>
          <w:p w14:paraId="17672F58" w14:textId="69D56125" w:rsidR="001726E3" w:rsidRDefault="001726E3" w:rsidP="00801DF1">
            <w:pPr>
              <w:rPr>
                <w:lang w:val="de-CH"/>
              </w:rPr>
            </w:pPr>
            <w:r>
              <w:rPr>
                <w:lang w:val="de-CH"/>
              </w:rPr>
              <w:t xml:space="preserve">Wir arbeiten mit </w:t>
            </w:r>
            <w:proofErr w:type="spellStart"/>
            <w:r>
              <w:rPr>
                <w:lang w:val="de-CH"/>
              </w:rPr>
              <w:t>Github</w:t>
            </w:r>
            <w:proofErr w:type="spellEnd"/>
            <w:r>
              <w:rPr>
                <w:lang w:val="de-CH"/>
              </w:rPr>
              <w:t xml:space="preserve"> zusammen und besprechen in den Schulstunden, falls es Probleme gibt.</w:t>
            </w:r>
          </w:p>
        </w:tc>
      </w:tr>
      <w:tr w:rsidR="00617D8B" w14:paraId="282314B9" w14:textId="77777777" w:rsidTr="004D369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697E2A21" w14:textId="77777777" w:rsidR="00617D8B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801DF1" w:rsidRPr="00EA7CFA" w14:paraId="65D04AB9" w14:textId="77777777" w:rsidTr="00801DF1">
        <w:tc>
          <w:tcPr>
            <w:tcW w:w="9055" w:type="dxa"/>
            <w:gridSpan w:val="3"/>
          </w:tcPr>
          <w:p w14:paraId="3779E72E" w14:textId="77777777" w:rsidR="00617D8B" w:rsidRDefault="00617D8B" w:rsidP="00801DF1">
            <w:pPr>
              <w:rPr>
                <w:lang w:val="de-CH"/>
              </w:rPr>
            </w:pPr>
          </w:p>
          <w:p w14:paraId="7429E1F8" w14:textId="77777777" w:rsidR="001726E3" w:rsidRDefault="001726E3" w:rsidP="00801DF1">
            <w:pPr>
              <w:rPr>
                <w:lang w:val="de-CH"/>
              </w:rPr>
            </w:pPr>
            <w:r>
              <w:rPr>
                <w:lang w:val="de-CH"/>
              </w:rPr>
              <w:t>IPERKA</w:t>
            </w:r>
          </w:p>
          <w:p w14:paraId="06D2F366" w14:textId="1626EA82" w:rsidR="001726E3" w:rsidRDefault="001726E3" w:rsidP="00801DF1">
            <w:pPr>
              <w:rPr>
                <w:lang w:val="de-CH"/>
              </w:rPr>
            </w:pPr>
          </w:p>
        </w:tc>
      </w:tr>
      <w:tr w:rsidR="00617D8B" w14:paraId="6D14B028" w14:textId="77777777" w:rsidTr="004D369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2CF7DAB" w14:textId="77777777" w:rsidR="00617D8B" w:rsidRPr="00801DF1" w:rsidRDefault="00617D8B" w:rsidP="004D3694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801DF1" w:rsidRPr="00EA7CFA" w14:paraId="1A2E1AFB" w14:textId="77777777" w:rsidTr="00801DF1">
        <w:tc>
          <w:tcPr>
            <w:tcW w:w="9055" w:type="dxa"/>
            <w:gridSpan w:val="3"/>
          </w:tcPr>
          <w:p w14:paraId="4DB6E0B9" w14:textId="4DD2B4E1" w:rsidR="00801DF1" w:rsidRDefault="001726E3" w:rsidP="00801DF1">
            <w:pPr>
              <w:rPr>
                <w:lang w:val="de-CH"/>
              </w:rPr>
            </w:pPr>
            <w:r>
              <w:rPr>
                <w:lang w:val="de-CH"/>
              </w:rPr>
              <w:t>Schmidt, Leandro</w:t>
            </w:r>
          </w:p>
          <w:p w14:paraId="7BD8033A" w14:textId="77777777" w:rsidR="00F96BAA" w:rsidRDefault="00F96BAA" w:rsidP="00801DF1">
            <w:pPr>
              <w:rPr>
                <w:lang w:val="de-CH"/>
              </w:rPr>
            </w:pPr>
          </w:p>
          <w:p w14:paraId="2900C919" w14:textId="3508B2AF" w:rsidR="00617D8B" w:rsidRDefault="00F96BAA" w:rsidP="00801DF1">
            <w:pPr>
              <w:rPr>
                <w:lang w:val="de-CH"/>
              </w:rPr>
            </w:pPr>
            <w:r>
              <w:rPr>
                <w:lang w:val="de-CH"/>
              </w:rPr>
              <w:t>Ziel 1:</w:t>
            </w:r>
            <w:r w:rsidR="0047155F">
              <w:rPr>
                <w:lang w:val="de-CH"/>
              </w:rPr>
              <w:t xml:space="preserve"> </w:t>
            </w:r>
            <w:r w:rsidR="00767169">
              <w:rPr>
                <w:lang w:val="de-CH"/>
              </w:rPr>
              <w:t xml:space="preserve">Mich fortlaufen mit dem Modul zu verbessern, wie z.B. </w:t>
            </w:r>
            <w:r w:rsidR="00590EFC">
              <w:rPr>
                <w:lang w:val="de-CH"/>
              </w:rPr>
              <w:t>Routine</w:t>
            </w:r>
            <w:r w:rsidR="00767169">
              <w:rPr>
                <w:lang w:val="de-CH"/>
              </w:rPr>
              <w:t xml:space="preserve"> beim Transferieren der App auf dem Handy.</w:t>
            </w:r>
          </w:p>
          <w:p w14:paraId="1E2F95D5" w14:textId="5C993D5A" w:rsidR="00F96BAA" w:rsidRDefault="00F96BAA" w:rsidP="00801DF1">
            <w:pPr>
              <w:rPr>
                <w:lang w:val="de-CH"/>
              </w:rPr>
            </w:pPr>
            <w:r>
              <w:rPr>
                <w:lang w:val="de-CH"/>
              </w:rPr>
              <w:t>Ziel 2:</w:t>
            </w:r>
            <w:r w:rsidR="0047155F">
              <w:rPr>
                <w:lang w:val="de-CH"/>
              </w:rPr>
              <w:t xml:space="preserve"> </w:t>
            </w:r>
            <w:r w:rsidR="00767169">
              <w:rPr>
                <w:lang w:val="de-CH"/>
              </w:rPr>
              <w:t>Neue Kenntnisse erlernen</w:t>
            </w:r>
          </w:p>
          <w:p w14:paraId="2293C660" w14:textId="050172AD" w:rsidR="00617D8B" w:rsidRDefault="00F96BAA" w:rsidP="00801DF1">
            <w:pPr>
              <w:rPr>
                <w:lang w:val="de-CH"/>
              </w:rPr>
            </w:pPr>
            <w:r>
              <w:rPr>
                <w:lang w:val="de-CH"/>
              </w:rPr>
              <w:t>Ziel 3:</w:t>
            </w:r>
            <w:r w:rsidR="0047155F">
              <w:rPr>
                <w:lang w:val="de-CH"/>
              </w:rPr>
              <w:t xml:space="preserve"> </w:t>
            </w:r>
            <w:r w:rsidR="00590EFC">
              <w:rPr>
                <w:lang w:val="de-CH"/>
              </w:rPr>
              <w:t>Erfahrungen mit neuen Menschen in der Gruppe sammeln.</w:t>
            </w:r>
          </w:p>
        </w:tc>
      </w:tr>
      <w:tr w:rsidR="00F96BAA" w:rsidRPr="00EA7CFA" w14:paraId="3CACDDB8" w14:textId="77777777" w:rsidTr="00801DF1">
        <w:tc>
          <w:tcPr>
            <w:tcW w:w="9055" w:type="dxa"/>
            <w:gridSpan w:val="3"/>
          </w:tcPr>
          <w:p w14:paraId="75CDDB4F" w14:textId="7458C744" w:rsidR="00F96BAA" w:rsidRDefault="001726E3" w:rsidP="00F96BAA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Muharemi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Altrim</w:t>
            </w:r>
            <w:proofErr w:type="spellEnd"/>
          </w:p>
          <w:p w14:paraId="75635484" w14:textId="77777777" w:rsidR="00F96BAA" w:rsidRDefault="00F96BAA" w:rsidP="00F96BAA">
            <w:pPr>
              <w:rPr>
                <w:lang w:val="de-CH"/>
              </w:rPr>
            </w:pPr>
          </w:p>
          <w:p w14:paraId="7EAE3EAA" w14:textId="713EE532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1:</w:t>
            </w:r>
            <w:r w:rsidR="0047155F">
              <w:rPr>
                <w:lang w:val="de-CH"/>
              </w:rPr>
              <w:t xml:space="preserve"> </w:t>
            </w:r>
            <w:r w:rsidR="00CA6085">
              <w:rPr>
                <w:lang w:val="de-CH"/>
              </w:rPr>
              <w:t xml:space="preserve">Mehr Wissen aneignen über </w:t>
            </w:r>
            <w:r w:rsidR="00666141">
              <w:rPr>
                <w:lang w:val="de-CH"/>
              </w:rPr>
              <w:t>mobile</w:t>
            </w:r>
            <w:r w:rsidR="004833AE">
              <w:rPr>
                <w:lang w:val="de-CH"/>
              </w:rPr>
              <w:t xml:space="preserve"> Applikationen</w:t>
            </w:r>
          </w:p>
          <w:p w14:paraId="0AC8191E" w14:textId="38972FFE" w:rsidR="00666141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2:</w:t>
            </w:r>
            <w:r w:rsidR="0047155F">
              <w:rPr>
                <w:lang w:val="de-CH"/>
              </w:rPr>
              <w:t xml:space="preserve"> </w:t>
            </w:r>
            <w:r w:rsidR="00666141">
              <w:rPr>
                <w:lang w:val="de-CH"/>
              </w:rPr>
              <w:t>Mehr über Expo kennenlernen</w:t>
            </w:r>
          </w:p>
          <w:p w14:paraId="0B404BE9" w14:textId="4509552D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3:</w:t>
            </w:r>
            <w:r w:rsidR="0047155F">
              <w:rPr>
                <w:lang w:val="de-CH"/>
              </w:rPr>
              <w:t xml:space="preserve"> </w:t>
            </w:r>
            <w:proofErr w:type="spellStart"/>
            <w:r w:rsidR="00666141">
              <w:rPr>
                <w:lang w:val="de-CH"/>
              </w:rPr>
              <w:t>Handyapp</w:t>
            </w:r>
            <w:proofErr w:type="spellEnd"/>
            <w:r w:rsidR="00666141">
              <w:rPr>
                <w:lang w:val="de-CH"/>
              </w:rPr>
              <w:t xml:space="preserve"> design erstellen</w:t>
            </w:r>
          </w:p>
        </w:tc>
      </w:tr>
      <w:tr w:rsidR="00F96BAA" w:rsidRPr="00EA7CFA" w14:paraId="7A1ED181" w14:textId="77777777" w:rsidTr="00801DF1">
        <w:tc>
          <w:tcPr>
            <w:tcW w:w="9055" w:type="dxa"/>
            <w:gridSpan w:val="3"/>
          </w:tcPr>
          <w:p w14:paraId="4EC2BEE6" w14:textId="65C26548" w:rsidR="00F96BAA" w:rsidRDefault="001726E3" w:rsidP="00F96BAA">
            <w:pPr>
              <w:rPr>
                <w:lang w:val="de-CH"/>
              </w:rPr>
            </w:pPr>
            <w:r>
              <w:rPr>
                <w:lang w:val="de-CH"/>
              </w:rPr>
              <w:t>Neuweiler, Antonio</w:t>
            </w:r>
          </w:p>
          <w:p w14:paraId="20225C57" w14:textId="77777777" w:rsidR="00F96BAA" w:rsidRDefault="00F96BAA" w:rsidP="00F96BAA">
            <w:pPr>
              <w:rPr>
                <w:lang w:val="de-CH"/>
              </w:rPr>
            </w:pPr>
          </w:p>
          <w:p w14:paraId="3E378307" w14:textId="2EB94068" w:rsidR="00590EFC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1:</w:t>
            </w:r>
            <w:r w:rsidR="00590EFC">
              <w:rPr>
                <w:lang w:val="de-CH"/>
              </w:rPr>
              <w:t xml:space="preserve"> Ich möchte das Erlernte während der Lektionen im Lernatelier fortlaufend umsetzen.</w:t>
            </w:r>
          </w:p>
          <w:p w14:paraId="06D308F6" w14:textId="00E5DE64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2:</w:t>
            </w:r>
            <w:r w:rsidR="0047155F">
              <w:rPr>
                <w:lang w:val="de-CH"/>
              </w:rPr>
              <w:t xml:space="preserve"> </w:t>
            </w:r>
            <w:r w:rsidR="00590EFC">
              <w:rPr>
                <w:lang w:val="de-CH"/>
              </w:rPr>
              <w:t xml:space="preserve">Ich möchte neue </w:t>
            </w:r>
            <w:r w:rsidR="00466C7B" w:rsidRPr="00466C7B">
              <w:rPr>
                <w:lang w:val="de-CH"/>
              </w:rPr>
              <w:t>Tools</w:t>
            </w:r>
            <w:r w:rsidR="00466C7B">
              <w:rPr>
                <w:lang w:val="de-CH"/>
              </w:rPr>
              <w:t xml:space="preserve"> </w:t>
            </w:r>
            <w:r w:rsidR="00466C7B" w:rsidRPr="00466C7B">
              <w:rPr>
                <w:lang w:val="de-CH"/>
              </w:rPr>
              <w:t xml:space="preserve">, die den Entwicklungsprozess </w:t>
            </w:r>
            <w:r w:rsidR="00466C7B">
              <w:rPr>
                <w:lang w:val="de-CH"/>
              </w:rPr>
              <w:t>beschleunigen kennenlernen (Expo)</w:t>
            </w:r>
            <w:r w:rsidR="00590EFC">
              <w:rPr>
                <w:lang w:val="de-CH"/>
              </w:rPr>
              <w:t>.</w:t>
            </w:r>
          </w:p>
          <w:p w14:paraId="690B85F4" w14:textId="51064930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3:</w:t>
            </w:r>
            <w:r w:rsidR="00CA6085">
              <w:rPr>
                <w:lang w:val="de-CH"/>
              </w:rPr>
              <w:t xml:space="preserve"> Mit den neuen Teammitglieder ein gutes Projekt erstellen. </w:t>
            </w:r>
          </w:p>
        </w:tc>
      </w:tr>
      <w:tr w:rsidR="00F96BAA" w:rsidRPr="00EA7CFA" w14:paraId="55E2F4AB" w14:textId="77777777" w:rsidTr="00801DF1">
        <w:tc>
          <w:tcPr>
            <w:tcW w:w="9055" w:type="dxa"/>
            <w:gridSpan w:val="3"/>
          </w:tcPr>
          <w:p w14:paraId="0B584956" w14:textId="5576B1D1" w:rsidR="00F96BAA" w:rsidRDefault="001726E3" w:rsidP="00F96BAA">
            <w:pPr>
              <w:rPr>
                <w:lang w:val="de-CH"/>
              </w:rPr>
            </w:pPr>
            <w:r>
              <w:rPr>
                <w:lang w:val="de-CH"/>
              </w:rPr>
              <w:t>Kanalga, Gabriel</w:t>
            </w:r>
          </w:p>
          <w:p w14:paraId="55022B4D" w14:textId="77777777" w:rsidR="00F96BAA" w:rsidRDefault="00F96BAA" w:rsidP="00F96BAA">
            <w:pPr>
              <w:rPr>
                <w:lang w:val="de-CH"/>
              </w:rPr>
            </w:pPr>
          </w:p>
          <w:p w14:paraId="4F44189D" w14:textId="2A56A415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1:</w:t>
            </w:r>
            <w:r w:rsidR="0047155F">
              <w:rPr>
                <w:lang w:val="de-CH"/>
              </w:rPr>
              <w:t xml:space="preserve"> </w:t>
            </w:r>
            <w:r w:rsidR="00666141">
              <w:rPr>
                <w:lang w:val="de-CH"/>
              </w:rPr>
              <w:t>Bekannter mit dem Expo Framework werden.</w:t>
            </w:r>
          </w:p>
          <w:p w14:paraId="0271319B" w14:textId="1DE3D9C4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2:</w:t>
            </w:r>
            <w:r w:rsidR="0047155F">
              <w:rPr>
                <w:lang w:val="de-CH"/>
              </w:rPr>
              <w:t xml:space="preserve"> </w:t>
            </w:r>
            <w:r w:rsidR="00666141">
              <w:rPr>
                <w:lang w:val="de-CH"/>
              </w:rPr>
              <w:t>Neue Tools kennenlernen.</w:t>
            </w:r>
          </w:p>
          <w:p w14:paraId="4B88B05E" w14:textId="2BFA1BF0" w:rsidR="00F96BAA" w:rsidRDefault="00F96BAA" w:rsidP="00F96BAA">
            <w:pPr>
              <w:rPr>
                <w:lang w:val="de-CH"/>
              </w:rPr>
            </w:pPr>
            <w:r>
              <w:rPr>
                <w:lang w:val="de-CH"/>
              </w:rPr>
              <w:t>Ziel 3:</w:t>
            </w:r>
            <w:r w:rsidR="0047155F">
              <w:rPr>
                <w:lang w:val="de-CH"/>
              </w:rPr>
              <w:t xml:space="preserve"> </w:t>
            </w:r>
            <w:r w:rsidR="00666141">
              <w:rPr>
                <w:lang w:val="de-CH"/>
              </w:rPr>
              <w:t>Lernen wie man ein Attraktives Design für Handyapps erstellt.</w:t>
            </w:r>
          </w:p>
        </w:tc>
      </w:tr>
    </w:tbl>
    <w:p w14:paraId="7ED131E3" w14:textId="77777777" w:rsidR="00801DF1" w:rsidRDefault="00801DF1" w:rsidP="00801DF1">
      <w:pPr>
        <w:rPr>
          <w:lang w:val="de-CH"/>
        </w:rPr>
      </w:pPr>
    </w:p>
    <w:sectPr w:rsidR="00801DF1" w:rsidSect="00A20D2F">
      <w:footerReference w:type="default" r:id="rId11"/>
      <w:endnotePr>
        <w:numFmt w:val="decimal"/>
      </w:endnotePr>
      <w:pgSz w:w="11899" w:h="16834"/>
      <w:pgMar w:top="1417" w:right="1417" w:bottom="1134" w:left="1417" w:header="54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9518" w14:textId="77777777" w:rsidR="00C41F81" w:rsidRDefault="00C41F81">
      <w:r>
        <w:separator/>
      </w:r>
    </w:p>
  </w:endnote>
  <w:endnote w:type="continuationSeparator" w:id="0">
    <w:p w14:paraId="677E38AB" w14:textId="77777777" w:rsidR="00C41F81" w:rsidRDefault="00C4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3BFF" w14:textId="77777777" w:rsidR="00202C3F" w:rsidRPr="00F5385A" w:rsidRDefault="00000000" w:rsidP="00A20D2F">
    <w:pPr>
      <w:pStyle w:val="Fuzeile"/>
      <w:tabs>
        <w:tab w:val="clear" w:pos="8640"/>
        <w:tab w:val="right" w:pos="9356"/>
      </w:tabs>
      <w:rPr>
        <w:lang w:val="de-CH"/>
      </w:rPr>
    </w:pPr>
    <w:r>
      <w:rPr>
        <w:rFonts w:cs="Arial"/>
        <w:noProof/>
      </w:rPr>
      <w:pict w14:anchorId="7FB3E69D">
        <v:rect id="_x0000_i1025" alt="" style="width:466.65pt;height:.05pt;mso-width-percent:0;mso-height-percent:0;mso-width-percent:0;mso-height-percent:0" o:hralign="center" o:hrstd="t" o:hrnoshade="t" o:hr="t" fillcolor="gray" stroked="f"/>
      </w:pict>
    </w:r>
    <w:r w:rsidR="00C14AEB" w:rsidRPr="00F5385A">
      <w:rPr>
        <w:lang w:val="de-CH"/>
      </w:rPr>
      <w:tab/>
    </w:r>
    <w:r w:rsidR="004D5CBC" w:rsidRPr="00F5385A">
      <w:rPr>
        <w:lang w:val="de-CH"/>
      </w:rPr>
      <w:tab/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  <w:r w:rsidR="004D5CBC" w:rsidRPr="00F5385A">
      <w:rPr>
        <w:rStyle w:val="Seitenzahl"/>
        <w:lang w:val="de-CH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1F4D" w14:textId="77777777" w:rsidR="00C41F81" w:rsidRDefault="00C41F81">
      <w:r>
        <w:separator/>
      </w:r>
    </w:p>
  </w:footnote>
  <w:footnote w:type="continuationSeparator" w:id="0">
    <w:p w14:paraId="24E44F51" w14:textId="77777777" w:rsidR="00C41F81" w:rsidRDefault="00C4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2A4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47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A6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584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542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2E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F07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4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4AC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E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1" w15:restartNumberingAfterBreak="0">
    <w:nsid w:val="02EB319C"/>
    <w:multiLevelType w:val="hybridMultilevel"/>
    <w:tmpl w:val="D15C2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6D0CC2"/>
    <w:multiLevelType w:val="hybridMultilevel"/>
    <w:tmpl w:val="29261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77F68"/>
    <w:multiLevelType w:val="multilevel"/>
    <w:tmpl w:val="E2C8942C"/>
    <w:lvl w:ilvl="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3735994"/>
    <w:multiLevelType w:val="hybridMultilevel"/>
    <w:tmpl w:val="7F5A1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2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31413E"/>
    <w:multiLevelType w:val="hybridMultilevel"/>
    <w:tmpl w:val="6F20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B7F74"/>
    <w:multiLevelType w:val="hybridMultilevel"/>
    <w:tmpl w:val="D90A0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0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1" w15:restartNumberingAfterBreak="0">
    <w:nsid w:val="3D274F58"/>
    <w:multiLevelType w:val="hybridMultilevel"/>
    <w:tmpl w:val="801AD1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3" w15:restartNumberingAfterBreak="0">
    <w:nsid w:val="40B80BBB"/>
    <w:multiLevelType w:val="hybridMultilevel"/>
    <w:tmpl w:val="9240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EA5519"/>
    <w:multiLevelType w:val="hybridMultilevel"/>
    <w:tmpl w:val="E7F0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4A154B"/>
    <w:multiLevelType w:val="hybridMultilevel"/>
    <w:tmpl w:val="42320C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7B296F"/>
    <w:multiLevelType w:val="hybridMultilevel"/>
    <w:tmpl w:val="644E8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2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69D85349"/>
    <w:multiLevelType w:val="multilevel"/>
    <w:tmpl w:val="B3880C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2B72DE"/>
    <w:multiLevelType w:val="multilevel"/>
    <w:tmpl w:val="B72C9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5D959EC"/>
    <w:multiLevelType w:val="hybridMultilevel"/>
    <w:tmpl w:val="D9E85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9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6768929">
    <w:abstractNumId w:val="48"/>
  </w:num>
  <w:num w:numId="2" w16cid:durableId="1492060932">
    <w:abstractNumId w:val="41"/>
  </w:num>
  <w:num w:numId="3" w16cid:durableId="49218350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249266347">
    <w:abstractNumId w:val="21"/>
  </w:num>
  <w:num w:numId="5" w16cid:durableId="1910384102">
    <w:abstractNumId w:val="38"/>
  </w:num>
  <w:num w:numId="6" w16cid:durableId="1242105381">
    <w:abstractNumId w:val="42"/>
  </w:num>
  <w:num w:numId="7" w16cid:durableId="1445536647">
    <w:abstractNumId w:val="30"/>
  </w:num>
  <w:num w:numId="8" w16cid:durableId="1639532891">
    <w:abstractNumId w:val="47"/>
  </w:num>
  <w:num w:numId="9" w16cid:durableId="276180135">
    <w:abstractNumId w:val="28"/>
  </w:num>
  <w:num w:numId="10" w16cid:durableId="566454291">
    <w:abstractNumId w:val="22"/>
  </w:num>
  <w:num w:numId="11" w16cid:durableId="2048293754">
    <w:abstractNumId w:val="19"/>
  </w:num>
  <w:num w:numId="12" w16cid:durableId="1864441766">
    <w:abstractNumId w:val="12"/>
  </w:num>
  <w:num w:numId="13" w16cid:durableId="2082753484">
    <w:abstractNumId w:val="26"/>
  </w:num>
  <w:num w:numId="14" w16cid:durableId="782306288">
    <w:abstractNumId w:val="49"/>
  </w:num>
  <w:num w:numId="15" w16cid:durableId="649403049">
    <w:abstractNumId w:val="37"/>
  </w:num>
  <w:num w:numId="16" w16cid:durableId="701058883">
    <w:abstractNumId w:val="18"/>
  </w:num>
  <w:num w:numId="17" w16cid:durableId="1752387574">
    <w:abstractNumId w:val="40"/>
  </w:num>
  <w:num w:numId="18" w16cid:durableId="1925409161">
    <w:abstractNumId w:val="45"/>
  </w:num>
  <w:num w:numId="19" w16cid:durableId="2042316389">
    <w:abstractNumId w:val="29"/>
  </w:num>
  <w:num w:numId="20" w16cid:durableId="1011878591">
    <w:abstractNumId w:val="32"/>
  </w:num>
  <w:num w:numId="21" w16cid:durableId="150996703">
    <w:abstractNumId w:val="16"/>
  </w:num>
  <w:num w:numId="22" w16cid:durableId="2075157517">
    <w:abstractNumId w:val="17"/>
  </w:num>
  <w:num w:numId="23" w16cid:durableId="1169446515">
    <w:abstractNumId w:val="14"/>
  </w:num>
  <w:num w:numId="24" w16cid:durableId="1892181556">
    <w:abstractNumId w:val="27"/>
  </w:num>
  <w:num w:numId="25" w16cid:durableId="1591235062">
    <w:abstractNumId w:val="23"/>
  </w:num>
  <w:num w:numId="26" w16cid:durableId="796027749">
    <w:abstractNumId w:val="14"/>
  </w:num>
  <w:num w:numId="27" w16cid:durableId="1592852895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6745050">
    <w:abstractNumId w:val="0"/>
  </w:num>
  <w:num w:numId="29" w16cid:durableId="353387346">
    <w:abstractNumId w:val="1"/>
  </w:num>
  <w:num w:numId="30" w16cid:durableId="1563638467">
    <w:abstractNumId w:val="2"/>
  </w:num>
  <w:num w:numId="31" w16cid:durableId="1729649950">
    <w:abstractNumId w:val="3"/>
  </w:num>
  <w:num w:numId="32" w16cid:durableId="1904944511">
    <w:abstractNumId w:val="8"/>
  </w:num>
  <w:num w:numId="33" w16cid:durableId="740253360">
    <w:abstractNumId w:val="4"/>
  </w:num>
  <w:num w:numId="34" w16cid:durableId="1161430677">
    <w:abstractNumId w:val="5"/>
  </w:num>
  <w:num w:numId="35" w16cid:durableId="604266988">
    <w:abstractNumId w:val="6"/>
  </w:num>
  <w:num w:numId="36" w16cid:durableId="262881664">
    <w:abstractNumId w:val="7"/>
  </w:num>
  <w:num w:numId="37" w16cid:durableId="1686058551">
    <w:abstractNumId w:val="9"/>
  </w:num>
  <w:num w:numId="38" w16cid:durableId="677853537">
    <w:abstractNumId w:val="24"/>
  </w:num>
  <w:num w:numId="39" w16cid:durableId="1135752460">
    <w:abstractNumId w:val="46"/>
  </w:num>
  <w:num w:numId="40" w16cid:durableId="85926971">
    <w:abstractNumId w:val="33"/>
  </w:num>
  <w:num w:numId="41" w16cid:durableId="1850293035">
    <w:abstractNumId w:val="13"/>
  </w:num>
  <w:num w:numId="42" w16cid:durableId="1104499377">
    <w:abstractNumId w:val="11"/>
  </w:num>
  <w:num w:numId="43" w16cid:durableId="777218610">
    <w:abstractNumId w:val="20"/>
  </w:num>
  <w:num w:numId="44" w16cid:durableId="620388">
    <w:abstractNumId w:val="34"/>
  </w:num>
  <w:num w:numId="45" w16cid:durableId="210576962">
    <w:abstractNumId w:val="25"/>
  </w:num>
  <w:num w:numId="46" w16cid:durableId="1032414228">
    <w:abstractNumId w:val="36"/>
  </w:num>
  <w:num w:numId="47" w16cid:durableId="1444879775">
    <w:abstractNumId w:val="39"/>
  </w:num>
  <w:num w:numId="48" w16cid:durableId="1970503378">
    <w:abstractNumId w:val="44"/>
  </w:num>
  <w:num w:numId="49" w16cid:durableId="1143619269">
    <w:abstractNumId w:val="43"/>
  </w:num>
  <w:num w:numId="50" w16cid:durableId="43023916">
    <w:abstractNumId w:val="15"/>
  </w:num>
  <w:num w:numId="51" w16cid:durableId="174543985">
    <w:abstractNumId w:val="35"/>
  </w:num>
  <w:num w:numId="52" w16cid:durableId="191531015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AEF"/>
    <w:rsid w:val="00015278"/>
    <w:rsid w:val="000413C4"/>
    <w:rsid w:val="0004607A"/>
    <w:rsid w:val="0006618B"/>
    <w:rsid w:val="000669B7"/>
    <w:rsid w:val="000818D9"/>
    <w:rsid w:val="00093EF0"/>
    <w:rsid w:val="000B0020"/>
    <w:rsid w:val="000E366B"/>
    <w:rsid w:val="001015D5"/>
    <w:rsid w:val="00104C13"/>
    <w:rsid w:val="001137F3"/>
    <w:rsid w:val="001151E9"/>
    <w:rsid w:val="00122A39"/>
    <w:rsid w:val="001415A6"/>
    <w:rsid w:val="001726E3"/>
    <w:rsid w:val="00172CBF"/>
    <w:rsid w:val="00186C22"/>
    <w:rsid w:val="001972F3"/>
    <w:rsid w:val="001C0250"/>
    <w:rsid w:val="001C2731"/>
    <w:rsid w:val="001C2AEC"/>
    <w:rsid w:val="001F4A0F"/>
    <w:rsid w:val="001F7854"/>
    <w:rsid w:val="00202C3F"/>
    <w:rsid w:val="00221C99"/>
    <w:rsid w:val="0022267B"/>
    <w:rsid w:val="00255A5E"/>
    <w:rsid w:val="002B74DE"/>
    <w:rsid w:val="002D7D15"/>
    <w:rsid w:val="0030152C"/>
    <w:rsid w:val="00352864"/>
    <w:rsid w:val="00356540"/>
    <w:rsid w:val="003D13DF"/>
    <w:rsid w:val="00405AD1"/>
    <w:rsid w:val="00410411"/>
    <w:rsid w:val="0041314E"/>
    <w:rsid w:val="00423FCC"/>
    <w:rsid w:val="00466C7B"/>
    <w:rsid w:val="0047155F"/>
    <w:rsid w:val="00474788"/>
    <w:rsid w:val="004833AE"/>
    <w:rsid w:val="004A7C9A"/>
    <w:rsid w:val="004C0ADD"/>
    <w:rsid w:val="004C0E6C"/>
    <w:rsid w:val="004D4F7B"/>
    <w:rsid w:val="004D5CBC"/>
    <w:rsid w:val="004F369A"/>
    <w:rsid w:val="00500891"/>
    <w:rsid w:val="00513EF9"/>
    <w:rsid w:val="005363F9"/>
    <w:rsid w:val="005411FC"/>
    <w:rsid w:val="00585608"/>
    <w:rsid w:val="00590EFC"/>
    <w:rsid w:val="005B7B59"/>
    <w:rsid w:val="005E203E"/>
    <w:rsid w:val="00604F6D"/>
    <w:rsid w:val="00617D8B"/>
    <w:rsid w:val="00666141"/>
    <w:rsid w:val="00681B1F"/>
    <w:rsid w:val="006B5DAE"/>
    <w:rsid w:val="006C7931"/>
    <w:rsid w:val="00701D4F"/>
    <w:rsid w:val="00717CEC"/>
    <w:rsid w:val="0075758A"/>
    <w:rsid w:val="00761249"/>
    <w:rsid w:val="00767169"/>
    <w:rsid w:val="00773B14"/>
    <w:rsid w:val="00785B50"/>
    <w:rsid w:val="00786640"/>
    <w:rsid w:val="007A0945"/>
    <w:rsid w:val="007A20CD"/>
    <w:rsid w:val="00801DF1"/>
    <w:rsid w:val="00841809"/>
    <w:rsid w:val="00882E2C"/>
    <w:rsid w:val="008A4D7F"/>
    <w:rsid w:val="008C2378"/>
    <w:rsid w:val="008C3B83"/>
    <w:rsid w:val="009444B0"/>
    <w:rsid w:val="00956C3A"/>
    <w:rsid w:val="00957E23"/>
    <w:rsid w:val="0097775A"/>
    <w:rsid w:val="009D3FB2"/>
    <w:rsid w:val="009E12B0"/>
    <w:rsid w:val="009F66DC"/>
    <w:rsid w:val="00A15A68"/>
    <w:rsid w:val="00A20D2F"/>
    <w:rsid w:val="00A43192"/>
    <w:rsid w:val="00A636BD"/>
    <w:rsid w:val="00A95AC9"/>
    <w:rsid w:val="00AE506B"/>
    <w:rsid w:val="00B067AA"/>
    <w:rsid w:val="00B10EDB"/>
    <w:rsid w:val="00B126FA"/>
    <w:rsid w:val="00B170E0"/>
    <w:rsid w:val="00B34D68"/>
    <w:rsid w:val="00B415D1"/>
    <w:rsid w:val="00B97BF8"/>
    <w:rsid w:val="00BA58B5"/>
    <w:rsid w:val="00BB79B3"/>
    <w:rsid w:val="00BE7A59"/>
    <w:rsid w:val="00BF27A8"/>
    <w:rsid w:val="00C1005B"/>
    <w:rsid w:val="00C10FAA"/>
    <w:rsid w:val="00C14AEB"/>
    <w:rsid w:val="00C35657"/>
    <w:rsid w:val="00C409CB"/>
    <w:rsid w:val="00C41F81"/>
    <w:rsid w:val="00C44898"/>
    <w:rsid w:val="00C471C2"/>
    <w:rsid w:val="00C67BA2"/>
    <w:rsid w:val="00C80DD2"/>
    <w:rsid w:val="00C83728"/>
    <w:rsid w:val="00CA0387"/>
    <w:rsid w:val="00CA6085"/>
    <w:rsid w:val="00CC66F9"/>
    <w:rsid w:val="00CD733D"/>
    <w:rsid w:val="00D040E4"/>
    <w:rsid w:val="00D0574A"/>
    <w:rsid w:val="00D541A4"/>
    <w:rsid w:val="00D605A6"/>
    <w:rsid w:val="00D86683"/>
    <w:rsid w:val="00D95072"/>
    <w:rsid w:val="00DA1BA2"/>
    <w:rsid w:val="00E00705"/>
    <w:rsid w:val="00E17DE6"/>
    <w:rsid w:val="00E609A3"/>
    <w:rsid w:val="00E766A9"/>
    <w:rsid w:val="00E8580D"/>
    <w:rsid w:val="00E923D8"/>
    <w:rsid w:val="00E9667E"/>
    <w:rsid w:val="00EA7CFA"/>
    <w:rsid w:val="00EB55A8"/>
    <w:rsid w:val="00ED7106"/>
    <w:rsid w:val="00EE6559"/>
    <w:rsid w:val="00F02EF3"/>
    <w:rsid w:val="00F358C1"/>
    <w:rsid w:val="00F5385A"/>
    <w:rsid w:val="00F538F5"/>
    <w:rsid w:val="00F53AEF"/>
    <w:rsid w:val="00F96BAA"/>
    <w:rsid w:val="00FA0C37"/>
    <w:rsid w:val="00FA2C9F"/>
    <w:rsid w:val="00FA34E7"/>
    <w:rsid w:val="00FD1259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BA1CBB"/>
  <w15:docId w15:val="{CA063E79-42C1-4938-A35B-90EF3E34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17D8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47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669B7"/>
    <w:pPr>
      <w:ind w:left="720"/>
      <w:contextualSpacing/>
    </w:pPr>
    <w:rPr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tklar\Downloads\BL_ILA3_0120_Projektantrag_V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BL_ILA3_0120_Projektantrag_V.dotx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Schmidt Leandro</dc:creator>
  <dc:description>CC-BY-NC-SA_x000d_
https://creativecommons.org/licenses/by-nc-sa/4.0/legalcode</dc:description>
  <cp:lastModifiedBy>Leandro Schmidt</cp:lastModifiedBy>
  <cp:revision>2</cp:revision>
  <cp:lastPrinted>2020-12-08T12:50:00Z</cp:lastPrinted>
  <dcterms:created xsi:type="dcterms:W3CDTF">2023-11-09T10:25:00Z</dcterms:created>
  <dcterms:modified xsi:type="dcterms:W3CDTF">2023-11-09T10:25:00Z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